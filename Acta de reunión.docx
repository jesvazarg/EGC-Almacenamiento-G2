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08D" w:rsidRPr="00F92123" w:rsidRDefault="00FD42F0">
      <w:r w:rsidRPr="00F921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099E4AF" wp14:editId="2AE6ABC6">
                <wp:simplePos x="0" y="0"/>
                <wp:positionH relativeFrom="column">
                  <wp:posOffset>895350</wp:posOffset>
                </wp:positionH>
                <wp:positionV relativeFrom="paragraph">
                  <wp:posOffset>6927850</wp:posOffset>
                </wp:positionV>
                <wp:extent cx="7242175" cy="336550"/>
                <wp:effectExtent l="0" t="0" r="0" b="63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21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EC3367" w:rsidRDefault="00C61A95" w:rsidP="007F27CA">
                            <w:pPr>
                              <w:ind w:right="47"/>
                              <w:jc w:val="center"/>
                              <w:rPr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D9D9D9" w:themeColor="background1" w:themeShade="D9"/>
                                  <w:sz w:val="32"/>
                                </w:rPr>
                                <w:alias w:val="Publish Date"/>
                                <w:tag w:val=""/>
                                <w:id w:val="1330562082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roofErr w:type="spellStart"/>
                                <w:r w:rsidR="00CF6102">
                                  <w:rPr>
                                    <w:b/>
                                    <w:color w:val="D9D9D9" w:themeColor="background1" w:themeShade="D9"/>
                                    <w:sz w:val="32"/>
                                  </w:rPr>
                                  <w:t>dd</w:t>
                                </w:r>
                                <w:proofErr w:type="spellEnd"/>
                                <w:r w:rsidR="00CF6102">
                                  <w:rPr>
                                    <w:b/>
                                    <w:color w:val="D9D9D9" w:themeColor="background1" w:themeShade="D9"/>
                                    <w:sz w:val="32"/>
                                  </w:rPr>
                                  <w:t>/MM</w:t>
                                </w:r>
                                <w:r w:rsidR="00CD341B">
                                  <w:rPr>
                                    <w:b/>
                                    <w:color w:val="D9D9D9" w:themeColor="background1" w:themeShade="D9"/>
                                    <w:sz w:val="32"/>
                                  </w:rPr>
                                  <w:t>/</w:t>
                                </w:r>
                                <w:proofErr w:type="spellStart"/>
                                <w:r w:rsidR="00CF6102">
                                  <w:rPr>
                                    <w:b/>
                                    <w:color w:val="D9D9D9" w:themeColor="background1" w:themeShade="D9"/>
                                    <w:sz w:val="32"/>
                                  </w:rPr>
                                  <w:t>aaaa</w:t>
                                </w:r>
                                <w:proofErr w:type="spellEnd"/>
                              </w:sdtContent>
                            </w:sdt>
                          </w:p>
                          <w:p w:rsidR="00C001DA" w:rsidRPr="00576B14" w:rsidRDefault="00C001DA" w:rsidP="00576B14">
                            <w:pPr>
                              <w:ind w:right="47"/>
                              <w:jc w:val="right"/>
                              <w:rPr>
                                <w:color w:val="D9D9D9" w:themeColor="background1" w:themeShade="D9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9E4AF" id="Rectangle 14" o:spid="_x0000_s1026" style="position:absolute;margin-left:70.5pt;margin-top:545.5pt;width:570.25pt;height:26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" filled="f" stroked="f">
                <v:textbox>
                  <w:txbxContent>
                    <w:p w:rsidR="00C001DA" w:rsidRPr="00EC3367" w:rsidRDefault="00C61A95" w:rsidP="007F27CA">
                      <w:pPr>
                        <w:ind w:right="47"/>
                        <w:jc w:val="center"/>
                        <w:rPr>
                          <w:b/>
                          <w:color w:val="D9D9D9" w:themeColor="background1" w:themeShade="D9"/>
                          <w:sz w:val="32"/>
                        </w:rPr>
                      </w:pPr>
                      <w:sdt>
                        <w:sdtPr>
                          <w:rPr>
                            <w:b/>
                            <w:color w:val="D9D9D9" w:themeColor="background1" w:themeShade="D9"/>
                            <w:sz w:val="32"/>
                          </w:rPr>
                          <w:alias w:val="Publish Date"/>
                          <w:tag w:val=""/>
                          <w:id w:val="1330562082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roofErr w:type="spellStart"/>
                          <w:r w:rsidR="00CF6102">
                            <w:rPr>
                              <w:b/>
                              <w:color w:val="D9D9D9" w:themeColor="background1" w:themeShade="D9"/>
                              <w:sz w:val="32"/>
                            </w:rPr>
                            <w:t>dd</w:t>
                          </w:r>
                          <w:proofErr w:type="spellEnd"/>
                          <w:r w:rsidR="00CF6102">
                            <w:rPr>
                              <w:b/>
                              <w:color w:val="D9D9D9" w:themeColor="background1" w:themeShade="D9"/>
                              <w:sz w:val="32"/>
                            </w:rPr>
                            <w:t>/MM</w:t>
                          </w:r>
                          <w:r w:rsidR="00CD341B">
                            <w:rPr>
                              <w:b/>
                              <w:color w:val="D9D9D9" w:themeColor="background1" w:themeShade="D9"/>
                              <w:sz w:val="32"/>
                            </w:rPr>
                            <w:t>/</w:t>
                          </w:r>
                          <w:proofErr w:type="spellStart"/>
                          <w:r w:rsidR="00CF6102">
                            <w:rPr>
                              <w:b/>
                              <w:color w:val="D9D9D9" w:themeColor="background1" w:themeShade="D9"/>
                              <w:sz w:val="32"/>
                            </w:rPr>
                            <w:t>aaaa</w:t>
                          </w:r>
                          <w:proofErr w:type="spellEnd"/>
                        </w:sdtContent>
                      </w:sdt>
                    </w:p>
                    <w:p w:rsidR="00C001DA" w:rsidRPr="00576B14" w:rsidRDefault="00C001DA" w:rsidP="00576B14">
                      <w:pPr>
                        <w:ind w:right="47"/>
                        <w:jc w:val="right"/>
                        <w:rPr>
                          <w:color w:val="D9D9D9" w:themeColor="background1" w:themeShade="D9"/>
                          <w:sz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921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90A92FE" wp14:editId="05B5ECB3">
                <wp:simplePos x="0" y="0"/>
                <wp:positionH relativeFrom="column">
                  <wp:posOffset>1285875</wp:posOffset>
                </wp:positionH>
                <wp:positionV relativeFrom="paragraph">
                  <wp:posOffset>6521450</wp:posOffset>
                </wp:positionV>
                <wp:extent cx="6304547" cy="38501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304547" cy="38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EC3367" w:rsidRDefault="00C61A95" w:rsidP="007F27CA">
                            <w:pPr>
                              <w:ind w:left="142" w:hanging="64"/>
                              <w:jc w:val="center"/>
                              <w:rPr>
                                <w:b/>
                                <w:color w:val="59A9F2" w:themeColor="accent1" w:themeTint="99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59A9F2" w:themeColor="accent1" w:themeTint="99"/>
                                  <w:sz w:val="36"/>
                                </w:rPr>
                                <w:alias w:val="Autor"/>
                                <w:id w:val="147857866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6102">
                                  <w:rPr>
                                    <w:b/>
                                    <w:color w:val="59A9F2" w:themeColor="accent1" w:themeTint="99"/>
                                    <w:sz w:val="36"/>
                                  </w:rPr>
                                  <w:t>Grupo 21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0A92F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101.25pt;margin-top:513.5pt;width:496.4pt;height:30.3pt;rotation:180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" filled="f" stroked="f">
                <v:textbox>
                  <w:txbxContent>
                    <w:p w:rsidR="00C001DA" w:rsidRPr="00EC3367" w:rsidRDefault="00C61A95" w:rsidP="007F27CA">
                      <w:pPr>
                        <w:ind w:left="142" w:hanging="64"/>
                        <w:jc w:val="center"/>
                        <w:rPr>
                          <w:b/>
                          <w:color w:val="59A9F2" w:themeColor="accent1" w:themeTint="99"/>
                          <w:sz w:val="36"/>
                        </w:rPr>
                      </w:pPr>
                      <w:sdt>
                        <w:sdtPr>
                          <w:rPr>
                            <w:b/>
                            <w:color w:val="59A9F2" w:themeColor="accent1" w:themeTint="99"/>
                            <w:sz w:val="36"/>
                          </w:rPr>
                          <w:alias w:val="Autor"/>
                          <w:id w:val="147857866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F6102">
                            <w:rPr>
                              <w:b/>
                              <w:color w:val="59A9F2" w:themeColor="accent1" w:themeTint="99"/>
                              <w:sz w:val="36"/>
                            </w:rPr>
                            <w:t>Grupo 21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F92123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1E10DD7" wp14:editId="61DCEACA">
                <wp:simplePos x="0" y="0"/>
                <wp:positionH relativeFrom="column">
                  <wp:posOffset>649605</wp:posOffset>
                </wp:positionH>
                <wp:positionV relativeFrom="paragraph">
                  <wp:posOffset>5010150</wp:posOffset>
                </wp:positionV>
                <wp:extent cx="7459345" cy="15240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934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001DA" w:rsidRPr="00531CAF" w:rsidRDefault="00C61A95" w:rsidP="007F27CA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59A9F2" w:themeColor="accent1" w:themeTint="99"/>
                                <w:spacing w:val="10"/>
                                <w:sz w:val="160"/>
                                <w:szCs w:val="1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HAnsi"/>
                                  <w:b/>
                                  <w:color w:val="59A9F2" w:themeColor="accent1" w:themeTint="99"/>
                                  <w:spacing w:val="10"/>
                                  <w:sz w:val="160"/>
                                  <w:szCs w:val="13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Título"/>
                                <w:id w:val="171292706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6102">
                                  <w:rPr>
                                    <w:rFonts w:asciiTheme="majorHAnsi" w:hAnsiTheme="majorHAnsi" w:cstheme="majorHAnsi"/>
                                    <w:b/>
                                    <w:color w:val="59A9F2" w:themeColor="accent1" w:themeTint="99"/>
                                    <w:spacing w:val="10"/>
                                    <w:sz w:val="160"/>
                                    <w:szCs w:val="13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EGC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10DD7" id="Text Box 2" o:spid="_x0000_s1028" type="#_x0000_t202" style="position:absolute;margin-left:51.15pt;margin-top:394.5pt;width:587.35pt;height:120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" filled="f" stroked="f">
                <v:textbox>
                  <w:txbxContent>
                    <w:p w:rsidR="00C001DA" w:rsidRPr="00531CAF" w:rsidRDefault="00C61A95" w:rsidP="007F27CA">
                      <w:pPr>
                        <w:jc w:val="center"/>
                        <w:rPr>
                          <w:rFonts w:ascii="Calibri" w:hAnsi="Calibri"/>
                          <w:b/>
                          <w:color w:val="59A9F2" w:themeColor="accent1" w:themeTint="99"/>
                          <w:spacing w:val="10"/>
                          <w:sz w:val="160"/>
                          <w:szCs w:val="1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sdt>
                        <w:sdtPr>
                          <w:rPr>
                            <w:rFonts w:asciiTheme="majorHAnsi" w:hAnsiTheme="majorHAnsi" w:cstheme="majorHAnsi"/>
                            <w:b/>
                            <w:color w:val="59A9F2" w:themeColor="accent1" w:themeTint="99"/>
                            <w:spacing w:val="10"/>
                            <w:sz w:val="160"/>
                            <w:szCs w:val="136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Título"/>
                          <w:id w:val="17129270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F6102">
                            <w:rPr>
                              <w:rFonts w:asciiTheme="majorHAnsi" w:hAnsiTheme="majorHAnsi" w:cstheme="majorHAnsi"/>
                              <w:b/>
                              <w:color w:val="59A9F2" w:themeColor="accent1" w:themeTint="99"/>
                              <w:spacing w:val="10"/>
                              <w:sz w:val="160"/>
                              <w:szCs w:val="13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EGC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F921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28209F" wp14:editId="65785A69">
                <wp:simplePos x="0" y="0"/>
                <wp:positionH relativeFrom="column">
                  <wp:posOffset>640715</wp:posOffset>
                </wp:positionH>
                <wp:positionV relativeFrom="paragraph">
                  <wp:posOffset>6179820</wp:posOffset>
                </wp:positionV>
                <wp:extent cx="7426994" cy="409073"/>
                <wp:effectExtent l="0" t="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6994" cy="409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90C5F6" w:themeColor="accent1" w:themeTint="66"/>
                                <w:sz w:val="40"/>
                              </w:rPr>
                              <w:alias w:val="Asunto"/>
                              <w:id w:val="11439250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76B14" w:rsidRPr="00EC3367" w:rsidRDefault="00CD341B" w:rsidP="007F27CA">
                                <w:pPr>
                                  <w:ind w:left="142" w:right="-133"/>
                                  <w:jc w:val="center"/>
                                  <w:rPr>
                                    <w:b/>
                                    <w:color w:val="90C5F6" w:themeColor="accent1" w:themeTint="66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90C5F6" w:themeColor="accent1" w:themeTint="66"/>
                                    <w:sz w:val="40"/>
                                  </w:rPr>
                                  <w:t xml:space="preserve">Acta de </w:t>
                                </w:r>
                                <w:r w:rsidR="00CF6102">
                                  <w:rPr>
                                    <w:b/>
                                    <w:color w:val="90C5F6" w:themeColor="accent1" w:themeTint="66"/>
                                    <w:sz w:val="40"/>
                                  </w:rPr>
                                  <w:t>reunión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8209F" id="Text Box 4" o:spid="_x0000_s1029" type="#_x0000_t202" style="position:absolute;margin-left:50.45pt;margin-top:486.6pt;width:584.8pt;height:32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+0otwIAAME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" filled="f" stroked="f">
                <v:textbox>
                  <w:txbxContent>
                    <w:sdt>
                      <w:sdtPr>
                        <w:rPr>
                          <w:b/>
                          <w:color w:val="90C5F6" w:themeColor="accent1" w:themeTint="66"/>
                          <w:sz w:val="40"/>
                        </w:rPr>
                        <w:alias w:val="Asunto"/>
                        <w:id w:val="114392507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76B14" w:rsidRPr="00EC3367" w:rsidRDefault="00CD341B" w:rsidP="007F27CA">
                          <w:pPr>
                            <w:ind w:left="142" w:right="-133"/>
                            <w:jc w:val="center"/>
                            <w:rPr>
                              <w:b/>
                              <w:color w:val="90C5F6" w:themeColor="accent1" w:themeTint="66"/>
                              <w:sz w:val="32"/>
                            </w:rPr>
                          </w:pPr>
                          <w:r>
                            <w:rPr>
                              <w:b/>
                              <w:color w:val="90C5F6" w:themeColor="accent1" w:themeTint="66"/>
                              <w:sz w:val="40"/>
                            </w:rPr>
                            <w:t xml:space="preserve">Acta de </w:t>
                          </w:r>
                          <w:r w:rsidR="00CF6102">
                            <w:rPr>
                              <w:b/>
                              <w:color w:val="90C5F6" w:themeColor="accent1" w:themeTint="66"/>
                              <w:sz w:val="40"/>
                            </w:rPr>
                            <w:t>reunión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51268" w:rsidRPr="00F92123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9BCD32E" wp14:editId="4BFE5118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C001DA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FA26AA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2017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CD32E" id="Text Box 3" o:sp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Sw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BrHRrZjXsnoC&#10;BSsJAgOZwtyDRSPVd4wGmCEZ1t+2VDGM2vcCXkESEmKHjtuQ6TyCjTq3rM8tVJQAlWGD0bhcmnFQ&#10;bXvFNw1EGt+dkLfwcmruRP2c1eG9wZxw3A4zzQ6i873zep68i1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nikSw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C001DA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FA26AA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2017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 w:rsidRPr="00F92123">
        <w:rPr>
          <w:noProof/>
          <w:lang w:val="es-ES" w:eastAsia="es-ES"/>
        </w:rPr>
        <mc:AlternateContent>
          <mc:Choice Requires="wps">
            <w:drawing>
              <wp:inline distT="0" distB="0" distL="0" distR="0" wp14:anchorId="7679E733" wp14:editId="3DA7756E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9BB60F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Pr="00FD42F0">
        <w:rPr>
          <w:noProof/>
          <w:color w:val="FFFFFF" w:themeColor="background1"/>
          <w:sz w:val="144"/>
          <w:szCs w:val="120"/>
          <w:lang w:val="es-ES" w:eastAsia="es-ES"/>
        </w:rPr>
        <w:t xml:space="preserve"> </w:t>
      </w:r>
      <w:r>
        <w:rPr>
          <w:noProof/>
          <w:color w:val="FFFFFF" w:themeColor="background1"/>
          <w:sz w:val="144"/>
          <w:szCs w:val="120"/>
          <w:lang w:val="es-ES" w:eastAsia="es-ES"/>
        </w:rPr>
        <w:drawing>
          <wp:anchor distT="0" distB="0" distL="114300" distR="114300" simplePos="0" relativeHeight="251725312" behindDoc="1" locked="0" layoutInCell="1" allowOverlap="1" wp14:anchorId="7ED9F50A" wp14:editId="0A9A8F73">
            <wp:simplePos x="0" y="0"/>
            <wp:positionH relativeFrom="column">
              <wp:posOffset>-779780</wp:posOffset>
            </wp:positionH>
            <wp:positionV relativeFrom="paragraph">
              <wp:posOffset>-938530</wp:posOffset>
            </wp:positionV>
            <wp:extent cx="7729361" cy="1072800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361" cy="10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2123">
        <w:t xml:space="preserve"> </w:t>
      </w:r>
      <w:r w:rsidR="005E008D" w:rsidRPr="00F92123"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1"/>
          <w:szCs w:val="21"/>
          <w:lang w:eastAsia="zh-CN"/>
        </w:rPr>
      </w:sdtEndPr>
      <w:sdtContent>
        <w:p w:rsidR="006B6475" w:rsidRPr="00F92123" w:rsidRDefault="006B6475" w:rsidP="006B6475">
          <w:pPr>
            <w:pStyle w:val="TOCHeading"/>
          </w:pPr>
          <w:r w:rsidRPr="00F92123">
            <w:t>Contenido</w:t>
          </w:r>
        </w:p>
        <w:p w:rsidR="00CF6102" w:rsidRDefault="0053624F">
          <w:pPr>
            <w:pStyle w:val="TOC1"/>
            <w:tabs>
              <w:tab w:val="right" w:leader="dot" w:pos="9743"/>
            </w:tabs>
            <w:rPr>
              <w:noProof/>
              <w:sz w:val="22"/>
              <w:szCs w:val="22"/>
              <w:lang w:val="es-ES" w:eastAsia="es-ES"/>
            </w:rPr>
          </w:pPr>
          <w:r w:rsidRPr="00F92123">
            <w:fldChar w:fldCharType="begin"/>
          </w:r>
          <w:r w:rsidR="006B6475" w:rsidRPr="00F92123">
            <w:instrText xml:space="preserve"> TOC \o "1-3" \h \z \u </w:instrText>
          </w:r>
          <w:r w:rsidRPr="00F92123">
            <w:fldChar w:fldCharType="separate"/>
          </w:r>
          <w:hyperlink w:anchor="_Toc501438141" w:history="1">
            <w:r w:rsidR="00CF6102" w:rsidRPr="00F74EBB">
              <w:rPr>
                <w:rStyle w:val="Hyperlink"/>
                <w:noProof/>
              </w:rPr>
              <w:t>1 - Historial de versiones</w:t>
            </w:r>
            <w:r w:rsidR="00CF6102">
              <w:rPr>
                <w:noProof/>
                <w:webHidden/>
              </w:rPr>
              <w:tab/>
            </w:r>
            <w:r w:rsidR="00CF6102">
              <w:rPr>
                <w:noProof/>
                <w:webHidden/>
              </w:rPr>
              <w:fldChar w:fldCharType="begin"/>
            </w:r>
            <w:r w:rsidR="00CF6102">
              <w:rPr>
                <w:noProof/>
                <w:webHidden/>
              </w:rPr>
              <w:instrText xml:space="preserve"> PAGEREF _Toc501438141 \h </w:instrText>
            </w:r>
            <w:r w:rsidR="00CF6102">
              <w:rPr>
                <w:noProof/>
                <w:webHidden/>
              </w:rPr>
            </w:r>
            <w:r w:rsidR="00CF6102">
              <w:rPr>
                <w:noProof/>
                <w:webHidden/>
              </w:rPr>
              <w:fldChar w:fldCharType="separate"/>
            </w:r>
            <w:r w:rsidR="00CF6102">
              <w:rPr>
                <w:noProof/>
                <w:webHidden/>
              </w:rPr>
              <w:t>3</w:t>
            </w:r>
            <w:r w:rsidR="00CF6102">
              <w:rPr>
                <w:noProof/>
                <w:webHidden/>
              </w:rPr>
              <w:fldChar w:fldCharType="end"/>
            </w:r>
          </w:hyperlink>
        </w:p>
        <w:p w:rsidR="00CF6102" w:rsidRDefault="00C61A95">
          <w:pPr>
            <w:pStyle w:val="TOC1"/>
            <w:tabs>
              <w:tab w:val="right" w:leader="dot" w:pos="9743"/>
            </w:tabs>
            <w:rPr>
              <w:noProof/>
              <w:sz w:val="22"/>
              <w:szCs w:val="22"/>
              <w:lang w:val="es-ES" w:eastAsia="es-ES"/>
            </w:rPr>
          </w:pPr>
          <w:hyperlink w:anchor="_Toc501438142" w:history="1">
            <w:r w:rsidR="00CF6102" w:rsidRPr="00F74EBB">
              <w:rPr>
                <w:rStyle w:val="Hyperlink"/>
                <w:noProof/>
              </w:rPr>
              <w:t>2 - Objetivos</w:t>
            </w:r>
            <w:r w:rsidR="00CF6102">
              <w:rPr>
                <w:noProof/>
                <w:webHidden/>
              </w:rPr>
              <w:tab/>
            </w:r>
            <w:r w:rsidR="00CF6102">
              <w:rPr>
                <w:noProof/>
                <w:webHidden/>
              </w:rPr>
              <w:fldChar w:fldCharType="begin"/>
            </w:r>
            <w:r w:rsidR="00CF6102">
              <w:rPr>
                <w:noProof/>
                <w:webHidden/>
              </w:rPr>
              <w:instrText xml:space="preserve"> PAGEREF _Toc501438142 \h </w:instrText>
            </w:r>
            <w:r w:rsidR="00CF6102">
              <w:rPr>
                <w:noProof/>
                <w:webHidden/>
              </w:rPr>
            </w:r>
            <w:r w:rsidR="00CF6102">
              <w:rPr>
                <w:noProof/>
                <w:webHidden/>
              </w:rPr>
              <w:fldChar w:fldCharType="separate"/>
            </w:r>
            <w:r w:rsidR="00CF6102">
              <w:rPr>
                <w:noProof/>
                <w:webHidden/>
              </w:rPr>
              <w:t>3</w:t>
            </w:r>
            <w:r w:rsidR="00CF6102">
              <w:rPr>
                <w:noProof/>
                <w:webHidden/>
              </w:rPr>
              <w:fldChar w:fldCharType="end"/>
            </w:r>
          </w:hyperlink>
        </w:p>
        <w:p w:rsidR="00CF6102" w:rsidRDefault="00C61A95">
          <w:pPr>
            <w:pStyle w:val="TOC1"/>
            <w:tabs>
              <w:tab w:val="right" w:leader="dot" w:pos="9743"/>
            </w:tabs>
            <w:rPr>
              <w:noProof/>
              <w:sz w:val="22"/>
              <w:szCs w:val="22"/>
              <w:lang w:val="es-ES" w:eastAsia="es-ES"/>
            </w:rPr>
          </w:pPr>
          <w:hyperlink w:anchor="_Toc501438143" w:history="1">
            <w:r w:rsidR="00CF6102" w:rsidRPr="00F74EBB">
              <w:rPr>
                <w:rStyle w:val="Hyperlink"/>
                <w:noProof/>
              </w:rPr>
              <w:t>3 - Asistentes</w:t>
            </w:r>
            <w:r w:rsidR="00CF6102">
              <w:rPr>
                <w:noProof/>
                <w:webHidden/>
              </w:rPr>
              <w:tab/>
            </w:r>
            <w:r w:rsidR="00CF6102">
              <w:rPr>
                <w:noProof/>
                <w:webHidden/>
              </w:rPr>
              <w:fldChar w:fldCharType="begin"/>
            </w:r>
            <w:r w:rsidR="00CF6102">
              <w:rPr>
                <w:noProof/>
                <w:webHidden/>
              </w:rPr>
              <w:instrText xml:space="preserve"> PAGEREF _Toc501438143 \h </w:instrText>
            </w:r>
            <w:r w:rsidR="00CF6102">
              <w:rPr>
                <w:noProof/>
                <w:webHidden/>
              </w:rPr>
            </w:r>
            <w:r w:rsidR="00CF6102">
              <w:rPr>
                <w:noProof/>
                <w:webHidden/>
              </w:rPr>
              <w:fldChar w:fldCharType="separate"/>
            </w:r>
            <w:r w:rsidR="00CF6102">
              <w:rPr>
                <w:noProof/>
                <w:webHidden/>
              </w:rPr>
              <w:t>3</w:t>
            </w:r>
            <w:r w:rsidR="00CF6102">
              <w:rPr>
                <w:noProof/>
                <w:webHidden/>
              </w:rPr>
              <w:fldChar w:fldCharType="end"/>
            </w:r>
          </w:hyperlink>
        </w:p>
        <w:p w:rsidR="00CF6102" w:rsidRDefault="00C61A95">
          <w:pPr>
            <w:pStyle w:val="TOC1"/>
            <w:tabs>
              <w:tab w:val="right" w:leader="dot" w:pos="9743"/>
            </w:tabs>
            <w:rPr>
              <w:noProof/>
              <w:sz w:val="22"/>
              <w:szCs w:val="22"/>
              <w:lang w:val="es-ES" w:eastAsia="es-ES"/>
            </w:rPr>
          </w:pPr>
          <w:hyperlink w:anchor="_Toc501438144" w:history="1">
            <w:r w:rsidR="00CF6102" w:rsidRPr="00F74EBB">
              <w:rPr>
                <w:rStyle w:val="Hyperlink"/>
                <w:noProof/>
              </w:rPr>
              <w:t>4 - Orden del día</w:t>
            </w:r>
            <w:r w:rsidR="00CF6102">
              <w:rPr>
                <w:noProof/>
                <w:webHidden/>
              </w:rPr>
              <w:tab/>
            </w:r>
            <w:r w:rsidR="00CF6102">
              <w:rPr>
                <w:noProof/>
                <w:webHidden/>
              </w:rPr>
              <w:fldChar w:fldCharType="begin"/>
            </w:r>
            <w:r w:rsidR="00CF6102">
              <w:rPr>
                <w:noProof/>
                <w:webHidden/>
              </w:rPr>
              <w:instrText xml:space="preserve"> PAGEREF _Toc501438144 \h </w:instrText>
            </w:r>
            <w:r w:rsidR="00CF6102">
              <w:rPr>
                <w:noProof/>
                <w:webHidden/>
              </w:rPr>
            </w:r>
            <w:r w:rsidR="00CF6102">
              <w:rPr>
                <w:noProof/>
                <w:webHidden/>
              </w:rPr>
              <w:fldChar w:fldCharType="separate"/>
            </w:r>
            <w:r w:rsidR="00CF6102">
              <w:rPr>
                <w:noProof/>
                <w:webHidden/>
              </w:rPr>
              <w:t>3</w:t>
            </w:r>
            <w:r w:rsidR="00CF6102">
              <w:rPr>
                <w:noProof/>
                <w:webHidden/>
              </w:rPr>
              <w:fldChar w:fldCharType="end"/>
            </w:r>
          </w:hyperlink>
        </w:p>
        <w:p w:rsidR="00CF6102" w:rsidRDefault="00C61A95">
          <w:pPr>
            <w:pStyle w:val="TOC1"/>
            <w:tabs>
              <w:tab w:val="right" w:leader="dot" w:pos="9743"/>
            </w:tabs>
            <w:rPr>
              <w:noProof/>
              <w:sz w:val="22"/>
              <w:szCs w:val="22"/>
              <w:lang w:val="es-ES" w:eastAsia="es-ES"/>
            </w:rPr>
          </w:pPr>
          <w:hyperlink w:anchor="_Toc501438145" w:history="1">
            <w:r w:rsidR="00CF6102" w:rsidRPr="00F74EBB">
              <w:rPr>
                <w:rStyle w:val="Hyperlink"/>
                <w:noProof/>
              </w:rPr>
              <w:t>5 - Conclusiones</w:t>
            </w:r>
            <w:r w:rsidR="00CF6102">
              <w:rPr>
                <w:noProof/>
                <w:webHidden/>
              </w:rPr>
              <w:tab/>
            </w:r>
            <w:r w:rsidR="00CF6102">
              <w:rPr>
                <w:noProof/>
                <w:webHidden/>
              </w:rPr>
              <w:fldChar w:fldCharType="begin"/>
            </w:r>
            <w:r w:rsidR="00CF6102">
              <w:rPr>
                <w:noProof/>
                <w:webHidden/>
              </w:rPr>
              <w:instrText xml:space="preserve"> PAGEREF _Toc501438145 \h </w:instrText>
            </w:r>
            <w:r w:rsidR="00CF6102">
              <w:rPr>
                <w:noProof/>
                <w:webHidden/>
              </w:rPr>
            </w:r>
            <w:r w:rsidR="00CF6102">
              <w:rPr>
                <w:noProof/>
                <w:webHidden/>
              </w:rPr>
              <w:fldChar w:fldCharType="separate"/>
            </w:r>
            <w:r w:rsidR="00CF6102">
              <w:rPr>
                <w:noProof/>
                <w:webHidden/>
              </w:rPr>
              <w:t>3</w:t>
            </w:r>
            <w:r w:rsidR="00CF6102">
              <w:rPr>
                <w:noProof/>
                <w:webHidden/>
              </w:rPr>
              <w:fldChar w:fldCharType="end"/>
            </w:r>
          </w:hyperlink>
        </w:p>
        <w:p w:rsidR="006B6475" w:rsidRPr="00F92123" w:rsidRDefault="0053624F" w:rsidP="006B6475">
          <w:pPr>
            <w:spacing w:after="0" w:line="240" w:lineRule="auto"/>
          </w:pPr>
          <w:r w:rsidRPr="00F92123">
            <w:fldChar w:fldCharType="end"/>
          </w:r>
        </w:p>
      </w:sdtContent>
    </w:sdt>
    <w:p w:rsidR="007B7BBB" w:rsidRPr="00F92123" w:rsidRDefault="00E9533F" w:rsidP="00576B14">
      <w:pPr>
        <w:tabs>
          <w:tab w:val="left" w:pos="7742"/>
        </w:tabs>
      </w:pPr>
      <w:r w:rsidRPr="00F92123">
        <w:tab/>
      </w:r>
    </w:p>
    <w:p w:rsidR="00887B31" w:rsidRDefault="00887B31"/>
    <w:p w:rsidR="00887B31" w:rsidRDefault="00887B31">
      <w:r>
        <w:br w:type="page"/>
      </w:r>
    </w:p>
    <w:p w:rsidR="00E725A3" w:rsidRDefault="00E725A3" w:rsidP="00E725A3">
      <w:pPr>
        <w:pStyle w:val="Heading1"/>
      </w:pPr>
      <w:bookmarkStart w:id="0" w:name="_Toc499997468"/>
      <w:bookmarkStart w:id="1" w:name="_Toc500006512"/>
      <w:bookmarkStart w:id="2" w:name="_Toc500089602"/>
      <w:bookmarkStart w:id="3" w:name="_Toc501438141"/>
      <w:r>
        <w:lastRenderedPageBreak/>
        <w:t>1 - Historial de versiones</w:t>
      </w:r>
      <w:bookmarkEnd w:id="0"/>
      <w:bookmarkEnd w:id="1"/>
      <w:bookmarkEnd w:id="2"/>
      <w:bookmarkEnd w:id="3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54"/>
        <w:gridCol w:w="1330"/>
        <w:gridCol w:w="1928"/>
        <w:gridCol w:w="5541"/>
      </w:tblGrid>
      <w:tr w:rsidR="00E725A3" w:rsidTr="00730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25A3" w:rsidRPr="00701CCF" w:rsidRDefault="00E725A3" w:rsidP="007308B7">
            <w:r>
              <w:t>Versión</w:t>
            </w:r>
          </w:p>
        </w:tc>
        <w:tc>
          <w:tcPr>
            <w:tcW w:w="1134" w:type="dxa"/>
          </w:tcPr>
          <w:p w:rsidR="00E725A3" w:rsidRPr="00701CCF" w:rsidRDefault="00E725A3" w:rsidP="0073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984" w:type="dxa"/>
          </w:tcPr>
          <w:p w:rsidR="00E725A3" w:rsidRDefault="00E725A3" w:rsidP="0073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Modificado por</w:t>
            </w:r>
          </w:p>
        </w:tc>
        <w:tc>
          <w:tcPr>
            <w:tcW w:w="5892" w:type="dxa"/>
          </w:tcPr>
          <w:p w:rsidR="00E725A3" w:rsidRDefault="00E725A3" w:rsidP="0073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Actuación</w:t>
            </w:r>
          </w:p>
        </w:tc>
      </w:tr>
      <w:tr w:rsidR="00E725A3" w:rsidTr="00730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25A3" w:rsidRPr="00701CCF" w:rsidRDefault="00E725A3" w:rsidP="007308B7">
            <w:pPr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1134" w:type="dxa"/>
          </w:tcPr>
          <w:p w:rsidR="00E725A3" w:rsidRPr="00701CCF" w:rsidRDefault="00CF6102" w:rsidP="00CF6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</w:t>
            </w:r>
            <w:proofErr w:type="spellEnd"/>
            <w:r>
              <w:t>/MM</w:t>
            </w:r>
            <w:r w:rsidR="00E725A3">
              <w:t>/</w:t>
            </w:r>
            <w:proofErr w:type="spellStart"/>
            <w:r>
              <w:t>aaaa</w:t>
            </w:r>
            <w:proofErr w:type="spellEnd"/>
          </w:p>
        </w:tc>
        <w:tc>
          <w:tcPr>
            <w:tcW w:w="1984" w:type="dxa"/>
          </w:tcPr>
          <w:p w:rsidR="00E725A3" w:rsidRPr="00701CCF" w:rsidRDefault="00E725A3" w:rsidP="0073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92" w:type="dxa"/>
          </w:tcPr>
          <w:p w:rsidR="00E725A3" w:rsidRPr="00701CCF" w:rsidRDefault="00E725A3" w:rsidP="0073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</w:t>
            </w:r>
          </w:p>
        </w:tc>
      </w:tr>
    </w:tbl>
    <w:p w:rsidR="0008470B" w:rsidRPr="00415CF8" w:rsidRDefault="00E725A3" w:rsidP="00415CF8">
      <w:pPr>
        <w:pStyle w:val="Heading1"/>
      </w:pPr>
      <w:bookmarkStart w:id="4" w:name="_Toc501438142"/>
      <w:r>
        <w:t>2</w:t>
      </w:r>
      <w:r w:rsidR="00415CF8" w:rsidRPr="00415CF8">
        <w:t xml:space="preserve"> </w:t>
      </w:r>
      <w:r w:rsidR="00887B31" w:rsidRPr="00415CF8">
        <w:t>-</w:t>
      </w:r>
      <w:r w:rsidR="00415CF8" w:rsidRPr="00415CF8">
        <w:t xml:space="preserve"> </w:t>
      </w:r>
      <w:r w:rsidR="00887B31" w:rsidRPr="00415CF8">
        <w:t>Objetivos</w:t>
      </w:r>
      <w:bookmarkEnd w:id="4"/>
    </w:p>
    <w:p w:rsidR="00887B31" w:rsidRDefault="00CF6102" w:rsidP="00887B31">
      <w:r>
        <w:t>Objetivos</w:t>
      </w:r>
    </w:p>
    <w:p w:rsidR="00415CF8" w:rsidRPr="00124D91" w:rsidRDefault="00E725A3" w:rsidP="00415CF8">
      <w:pPr>
        <w:pStyle w:val="Heading1"/>
      </w:pPr>
      <w:bookmarkStart w:id="5" w:name="_Toc497562623"/>
      <w:bookmarkStart w:id="6" w:name="_Toc501438143"/>
      <w:r>
        <w:t>3</w:t>
      </w:r>
      <w:r w:rsidR="00415CF8" w:rsidRPr="00124D91">
        <w:t xml:space="preserve"> - </w:t>
      </w:r>
      <w:bookmarkEnd w:id="5"/>
      <w:r w:rsidR="00415CF8">
        <w:t>Asistentes</w:t>
      </w:r>
      <w:bookmarkEnd w:id="6"/>
    </w:p>
    <w:p w:rsidR="00415CF8" w:rsidRDefault="00415CF8" w:rsidP="00415CF8">
      <w:r>
        <w:t>Los asistentes a la reunión han sido los siguientes: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873"/>
        <w:gridCol w:w="4880"/>
      </w:tblGrid>
      <w:tr w:rsidR="00415CF8" w:rsidTr="00CD6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</w:tcPr>
          <w:p w:rsidR="00415CF8" w:rsidRPr="00701CCF" w:rsidRDefault="00415CF8" w:rsidP="00CD6AF6">
            <w:r w:rsidRPr="00701CCF">
              <w:t>Miembro</w:t>
            </w:r>
          </w:p>
        </w:tc>
        <w:tc>
          <w:tcPr>
            <w:tcW w:w="4947" w:type="dxa"/>
          </w:tcPr>
          <w:p w:rsidR="00415CF8" w:rsidRPr="00701CCF" w:rsidRDefault="00415CF8" w:rsidP="00CD6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CCF">
              <w:t>Rol</w:t>
            </w:r>
          </w:p>
        </w:tc>
      </w:tr>
      <w:tr w:rsidR="00415CF8" w:rsidTr="00CD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</w:tcPr>
          <w:p w:rsidR="00415CF8" w:rsidRPr="00701CCF" w:rsidRDefault="00CF6102" w:rsidP="00CD6AF6">
            <w:pPr>
              <w:rPr>
                <w:b w:val="0"/>
              </w:rPr>
            </w:pPr>
            <w:r>
              <w:rPr>
                <w:b w:val="0"/>
              </w:rPr>
              <w:t>Elena</w:t>
            </w:r>
          </w:p>
        </w:tc>
        <w:tc>
          <w:tcPr>
            <w:tcW w:w="4947" w:type="dxa"/>
          </w:tcPr>
          <w:p w:rsidR="00415CF8" w:rsidRPr="00701CCF" w:rsidRDefault="00CF6102" w:rsidP="00CD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</w:tr>
      <w:tr w:rsidR="00415CF8" w:rsidTr="00CD6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</w:tcPr>
          <w:p w:rsidR="00415CF8" w:rsidRPr="00701CCF" w:rsidRDefault="00415CF8" w:rsidP="00CF6102">
            <w:pPr>
              <w:rPr>
                <w:b w:val="0"/>
              </w:rPr>
            </w:pPr>
            <w:r w:rsidRPr="00701CCF">
              <w:rPr>
                <w:b w:val="0"/>
              </w:rPr>
              <w:t>Mar</w:t>
            </w:r>
            <w:r w:rsidR="00CF6102">
              <w:rPr>
                <w:b w:val="0"/>
              </w:rPr>
              <w:t>ta</w:t>
            </w:r>
          </w:p>
        </w:tc>
        <w:tc>
          <w:tcPr>
            <w:tcW w:w="4947" w:type="dxa"/>
          </w:tcPr>
          <w:p w:rsidR="00415CF8" w:rsidRPr="00701CCF" w:rsidRDefault="00CF6102" w:rsidP="00CD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</w:tr>
      <w:tr w:rsidR="00415CF8" w:rsidTr="00CD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</w:tcPr>
          <w:p w:rsidR="00415CF8" w:rsidRPr="00701CCF" w:rsidRDefault="00415CF8" w:rsidP="00CF6102">
            <w:pPr>
              <w:rPr>
                <w:b w:val="0"/>
              </w:rPr>
            </w:pPr>
            <w:r w:rsidRPr="00701CCF">
              <w:rPr>
                <w:b w:val="0"/>
              </w:rPr>
              <w:t>J</w:t>
            </w:r>
            <w:r w:rsidR="00CF6102">
              <w:rPr>
                <w:b w:val="0"/>
              </w:rPr>
              <w:t>osé Luis</w:t>
            </w:r>
          </w:p>
        </w:tc>
        <w:tc>
          <w:tcPr>
            <w:tcW w:w="4947" w:type="dxa"/>
          </w:tcPr>
          <w:p w:rsidR="00415CF8" w:rsidRPr="00701CCF" w:rsidRDefault="00CF6102" w:rsidP="00CD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</w:tr>
      <w:tr w:rsidR="00415CF8" w:rsidTr="00CD6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</w:tcPr>
          <w:p w:rsidR="00415CF8" w:rsidRPr="00701CCF" w:rsidRDefault="00CF6102" w:rsidP="00864FCD">
            <w:pPr>
              <w:ind w:left="708" w:hanging="708"/>
              <w:rPr>
                <w:b w:val="0"/>
              </w:rPr>
            </w:pPr>
            <w:r>
              <w:rPr>
                <w:b w:val="0"/>
              </w:rPr>
              <w:t>Pedro</w:t>
            </w:r>
          </w:p>
        </w:tc>
        <w:tc>
          <w:tcPr>
            <w:tcW w:w="4947" w:type="dxa"/>
          </w:tcPr>
          <w:p w:rsidR="00415CF8" w:rsidRPr="00701CCF" w:rsidRDefault="00CF6102" w:rsidP="00CD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</w:tr>
      <w:tr w:rsidR="00415CF8" w:rsidTr="00CD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</w:tcPr>
          <w:p w:rsidR="00415CF8" w:rsidRPr="00701CCF" w:rsidRDefault="00CF6102" w:rsidP="00CD6AF6">
            <w:pPr>
              <w:rPr>
                <w:b w:val="0"/>
              </w:rPr>
            </w:pPr>
            <w:r>
              <w:rPr>
                <w:b w:val="0"/>
              </w:rPr>
              <w:t>Jesús</w:t>
            </w:r>
          </w:p>
        </w:tc>
        <w:tc>
          <w:tcPr>
            <w:tcW w:w="4947" w:type="dxa"/>
          </w:tcPr>
          <w:p w:rsidR="00415CF8" w:rsidRPr="00701CCF" w:rsidRDefault="00CF6102" w:rsidP="00CD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Coordinador/ Programador</w:t>
            </w:r>
          </w:p>
        </w:tc>
      </w:tr>
    </w:tbl>
    <w:p w:rsidR="00415CF8" w:rsidRDefault="00415CF8" w:rsidP="00415CF8"/>
    <w:p w:rsidR="00887B31" w:rsidRDefault="00E725A3" w:rsidP="00415CF8">
      <w:pPr>
        <w:pStyle w:val="Heading1"/>
      </w:pPr>
      <w:bookmarkStart w:id="7" w:name="_Toc501438144"/>
      <w:r>
        <w:t>4</w:t>
      </w:r>
      <w:r w:rsidR="00415CF8">
        <w:t xml:space="preserve"> </w:t>
      </w:r>
      <w:r w:rsidR="00887B31" w:rsidRPr="00415CF8">
        <w:t>-</w:t>
      </w:r>
      <w:r w:rsidR="00415CF8">
        <w:t xml:space="preserve"> </w:t>
      </w:r>
      <w:r w:rsidR="00415CF8" w:rsidRPr="00415CF8">
        <w:t>Orden del día</w:t>
      </w:r>
      <w:bookmarkEnd w:id="7"/>
    </w:p>
    <w:p w:rsidR="00415CF8" w:rsidRDefault="00415CF8" w:rsidP="00415CF8">
      <w:r>
        <w:t>Los puntos tratados en la reunión fueron los siguientes:</w:t>
      </w:r>
    </w:p>
    <w:p w:rsidR="00415CF8" w:rsidRDefault="006F3571" w:rsidP="00415CF8">
      <w:pPr>
        <w:pStyle w:val="ListParagraph"/>
        <w:numPr>
          <w:ilvl w:val="0"/>
          <w:numId w:val="1"/>
        </w:numPr>
      </w:pPr>
      <w:r>
        <w:t xml:space="preserve">Resultados </w:t>
      </w:r>
    </w:p>
    <w:p w:rsidR="00415CF8" w:rsidRDefault="006F3571" w:rsidP="00415CF8">
      <w:pPr>
        <w:pStyle w:val="ListParagraph"/>
        <w:numPr>
          <w:ilvl w:val="0"/>
          <w:numId w:val="1"/>
        </w:numPr>
        <w:jc w:val="both"/>
      </w:pPr>
      <w:r>
        <w:t xml:space="preserve">Resultados </w:t>
      </w:r>
    </w:p>
    <w:p w:rsidR="006F3571" w:rsidRDefault="006F3571" w:rsidP="00415CF8">
      <w:pPr>
        <w:pStyle w:val="ListParagraph"/>
        <w:numPr>
          <w:ilvl w:val="0"/>
          <w:numId w:val="1"/>
        </w:numPr>
        <w:jc w:val="both"/>
      </w:pPr>
      <w:r>
        <w:t xml:space="preserve">Impresiones </w:t>
      </w:r>
    </w:p>
    <w:p w:rsidR="00B654C6" w:rsidRDefault="006F3571" w:rsidP="006F3571">
      <w:pPr>
        <w:pStyle w:val="ListParagraph"/>
        <w:numPr>
          <w:ilvl w:val="0"/>
          <w:numId w:val="1"/>
        </w:numPr>
        <w:jc w:val="both"/>
      </w:pPr>
      <w:r>
        <w:t>Lecciones aprendidas</w:t>
      </w:r>
    </w:p>
    <w:p w:rsidR="00887B31" w:rsidRPr="00C54020" w:rsidRDefault="00E725A3" w:rsidP="00C54020">
      <w:pPr>
        <w:pStyle w:val="Heading1"/>
      </w:pPr>
      <w:bookmarkStart w:id="8" w:name="_Toc501438145"/>
      <w:r>
        <w:t>5</w:t>
      </w:r>
      <w:r w:rsidR="00C54020">
        <w:t xml:space="preserve"> </w:t>
      </w:r>
      <w:r w:rsidR="00887B31" w:rsidRPr="00C54020">
        <w:t>-</w:t>
      </w:r>
      <w:r w:rsidR="00C54020">
        <w:t xml:space="preserve"> </w:t>
      </w:r>
      <w:r w:rsidR="007B638F" w:rsidRPr="00C54020">
        <w:t>Conclusion</w:t>
      </w:r>
      <w:r w:rsidR="007B638F">
        <w:t>es</w:t>
      </w:r>
      <w:bookmarkEnd w:id="8"/>
    </w:p>
    <w:p w:rsidR="00887B31" w:rsidRDefault="006F3571" w:rsidP="00887B31">
      <w:r>
        <w:t>Tras comentar los puntos del día de la reunión, llegamos a la siguiente conclusión</w:t>
      </w:r>
      <w:r w:rsidR="00C54020">
        <w:t>:</w:t>
      </w:r>
    </w:p>
    <w:p w:rsidR="00A52095" w:rsidRDefault="000A57D1" w:rsidP="00CF6102">
      <w:pPr>
        <w:pStyle w:val="ListParagraph"/>
        <w:numPr>
          <w:ilvl w:val="0"/>
          <w:numId w:val="2"/>
        </w:numPr>
      </w:pPr>
      <w:r>
        <w:t>Información del producto en desarrollo:</w:t>
      </w:r>
    </w:p>
    <w:p w:rsidR="008554CF" w:rsidRDefault="00E725A3" w:rsidP="008554CF">
      <w:pPr>
        <w:pStyle w:val="ListParagraph"/>
      </w:pPr>
      <w:r>
        <w:t xml:space="preserve"> </w:t>
      </w:r>
    </w:p>
    <w:p w:rsidR="008554CF" w:rsidRDefault="006F3571" w:rsidP="00CF6102">
      <w:pPr>
        <w:pStyle w:val="ListParagraph"/>
        <w:numPr>
          <w:ilvl w:val="0"/>
          <w:numId w:val="1"/>
        </w:numPr>
        <w:jc w:val="both"/>
      </w:pPr>
      <w:r>
        <w:t xml:space="preserve">Resultados obtenidos: </w:t>
      </w:r>
    </w:p>
    <w:p w:rsidR="00CF6102" w:rsidRDefault="00CF6102" w:rsidP="00CF6102">
      <w:pPr>
        <w:pStyle w:val="ListParagraph"/>
        <w:jc w:val="both"/>
      </w:pPr>
    </w:p>
    <w:p w:rsidR="00C00C8E" w:rsidRDefault="006F3571" w:rsidP="00C00C8E">
      <w:pPr>
        <w:pStyle w:val="ListParagraph"/>
        <w:numPr>
          <w:ilvl w:val="0"/>
          <w:numId w:val="1"/>
        </w:numPr>
        <w:jc w:val="both"/>
      </w:pPr>
      <w:r>
        <w:t xml:space="preserve">Impresiones del cliente: </w:t>
      </w:r>
    </w:p>
    <w:p w:rsidR="00C92C5D" w:rsidRDefault="00C92C5D" w:rsidP="00D81C04">
      <w:pPr>
        <w:pStyle w:val="ListParagraph"/>
        <w:jc w:val="both"/>
      </w:pPr>
    </w:p>
    <w:p w:rsidR="00C92C5D" w:rsidRDefault="006F3571" w:rsidP="00C92C5D">
      <w:pPr>
        <w:pStyle w:val="ListParagraph"/>
        <w:numPr>
          <w:ilvl w:val="0"/>
          <w:numId w:val="1"/>
        </w:numPr>
        <w:jc w:val="both"/>
      </w:pPr>
      <w:r>
        <w:t>Lecciones aprendidas:</w:t>
      </w:r>
    </w:p>
    <w:p w:rsidR="00E432E9" w:rsidRPr="007B638F" w:rsidRDefault="00E432E9" w:rsidP="007B638F">
      <w:pPr>
        <w:rPr>
          <w:b/>
        </w:rPr>
      </w:pPr>
      <w:bookmarkStart w:id="9" w:name="_GoBack"/>
      <w:bookmarkEnd w:id="9"/>
    </w:p>
    <w:sectPr w:rsidR="00E432E9" w:rsidRPr="007B638F" w:rsidSect="006A5F48">
      <w:headerReference w:type="default" r:id="rId10"/>
      <w:footerReference w:type="default" r:id="rId11"/>
      <w:footerReference w:type="first" r:id="rId12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A95" w:rsidRDefault="00C61A95" w:rsidP="006B6475">
      <w:pPr>
        <w:spacing w:after="0" w:line="240" w:lineRule="auto"/>
      </w:pPr>
      <w:r>
        <w:separator/>
      </w:r>
    </w:p>
    <w:p w:rsidR="00C61A95" w:rsidRDefault="00C61A95"/>
    <w:p w:rsidR="00C61A95" w:rsidRDefault="00C61A95"/>
  </w:endnote>
  <w:endnote w:type="continuationSeparator" w:id="0">
    <w:p w:rsidR="00C61A95" w:rsidRDefault="00C61A95" w:rsidP="006B6475">
      <w:pPr>
        <w:spacing w:after="0" w:line="240" w:lineRule="auto"/>
      </w:pPr>
      <w:r>
        <w:continuationSeparator/>
      </w:r>
    </w:p>
    <w:p w:rsidR="00C61A95" w:rsidRDefault="00C61A95"/>
    <w:p w:rsidR="00C61A95" w:rsidRDefault="00C61A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Arial Unicode MS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6A5F48">
      <w:trPr>
        <w:trHeight w:val="299"/>
      </w:trPr>
      <w:tc>
        <w:tcPr>
          <w:tcW w:w="9923" w:type="dxa"/>
          <w:vAlign w:val="center"/>
        </w:tcPr>
        <w:p w:rsidR="00C001DA" w:rsidRDefault="00C001DA" w:rsidP="006A5F48">
          <w:pPr>
            <w:pStyle w:val="Header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</w:p>
      </w:tc>
    </w:tr>
    <w:tr w:rsidR="00C001DA" w:rsidRPr="00F873AA" w:rsidTr="006A5F48">
      <w:trPr>
        <w:trHeight w:val="299"/>
      </w:trPr>
      <w:tc>
        <w:tcPr>
          <w:tcW w:w="9923" w:type="dxa"/>
          <w:vAlign w:val="center"/>
        </w:tcPr>
        <w:p w:rsidR="00C001DA" w:rsidRPr="00AE0282" w:rsidRDefault="00C001DA" w:rsidP="00A910A0">
          <w:pPr>
            <w:pStyle w:val="Header"/>
            <w:rPr>
              <w:color w:val="FFFFFF" w:themeColor="background1"/>
              <w:lang w:val="it-IT"/>
            </w:rPr>
          </w:pPr>
          <w:r w:rsidRPr="00F873AA">
            <w:rPr>
              <w:rFonts w:ascii="Arial" w:hAnsi="Arial" w:cs="Arial"/>
              <w:color w:val="FFFFFF" w:themeColor="background1"/>
              <w:sz w:val="28"/>
              <w:lang w:val="it-IT"/>
            </w:rPr>
            <w:t xml:space="preserve"> </w:t>
          </w:r>
          <w:sdt>
            <w:sdtPr>
              <w:rPr>
                <w:rFonts w:ascii="Arial" w:hAnsi="Arial" w:cs="Arial"/>
                <w:color w:val="A6A6A6" w:themeColor="background1" w:themeShade="A6"/>
                <w:sz w:val="24"/>
                <w:lang w:val="it-I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F6102">
                <w:rPr>
                  <w:rFonts w:ascii="Arial" w:hAnsi="Arial" w:cs="Arial"/>
                  <w:color w:val="A6A6A6" w:themeColor="background1" w:themeShade="A6"/>
                  <w:sz w:val="24"/>
                  <w:lang w:val="es-E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Grupo 21</w:t>
              </w:r>
            </w:sdtContent>
          </w:sdt>
          <w:r w:rsidRPr="00A910A0">
            <w:rPr>
              <w:rFonts w:ascii="Arial" w:hAnsi="Arial" w:cs="Arial"/>
              <w:color w:val="A6A6A6" w:themeColor="background1" w:themeShade="A6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   </w:t>
          </w:r>
          <w:r w:rsidR="00A910A0">
            <w:rPr>
              <w:rFonts w:ascii="Arial" w:hAnsi="Arial" w:cs="Arial"/>
              <w:color w:val="A6A6A6" w:themeColor="background1" w:themeShade="A6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A910A0">
            <w:rPr>
              <w:rFonts w:ascii="Arial" w:hAnsi="Arial" w:cs="Arial"/>
              <w:color w:val="A6A6A6" w:themeColor="background1" w:themeShade="A6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</w:t>
          </w:r>
          <w:r w:rsidR="00A910A0">
            <w:rPr>
              <w:rFonts w:ascii="Arial" w:hAnsi="Arial" w:cs="Arial"/>
              <w:color w:val="A6A6A6" w:themeColor="background1" w:themeShade="A6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</w:t>
          </w:r>
          <w:r w:rsidRPr="00A910A0">
            <w:rPr>
              <w:rFonts w:ascii="Arial" w:hAnsi="Arial" w:cs="Arial"/>
              <w:color w:val="A6A6A6" w:themeColor="background1" w:themeShade="A6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                                                    </w:t>
          </w:r>
          <w:r w:rsidR="00A910A0" w:rsidRPr="00A910A0">
            <w:rPr>
              <w:rFonts w:ascii="Arial" w:hAnsi="Arial" w:cs="Arial"/>
              <w:color w:val="A6A6A6" w:themeColor="background1" w:themeShade="A6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</w:t>
          </w:r>
          <w:r w:rsidRPr="00A910A0">
            <w:rPr>
              <w:rFonts w:ascii="Arial" w:hAnsi="Arial" w:cs="Arial"/>
              <w:color w:val="A6A6A6" w:themeColor="background1" w:themeShade="A6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</w:t>
          </w:r>
          <w:r w:rsidR="003C0585">
            <w:rPr>
              <w:rFonts w:ascii="Arial" w:hAnsi="Arial" w:cs="Arial"/>
              <w:color w:val="A6A6A6" w:themeColor="background1" w:themeShade="A6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</w:t>
          </w:r>
          <w:r w:rsidRPr="00A910A0">
            <w:rPr>
              <w:rFonts w:ascii="Arial" w:hAnsi="Arial" w:cs="Arial"/>
              <w:color w:val="A6A6A6" w:themeColor="background1" w:themeShade="A6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</w:t>
          </w:r>
          <w:r w:rsidRPr="00A910A0">
            <w:rPr>
              <w:rFonts w:ascii="Arial" w:hAnsi="Arial" w:cs="Arial"/>
              <w:color w:val="A6A6A6" w:themeColor="background1" w:themeShade="A6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 w:rsidRPr="00A910A0">
            <w:rPr>
              <w:rFonts w:ascii="Arial" w:hAnsi="Arial" w:cs="Arial"/>
              <w:color w:val="A6A6A6" w:themeColor="background1" w:themeShade="A6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PAGE   \* MERGEFORMAT </w:instrText>
          </w:r>
          <w:r w:rsidRPr="00A910A0">
            <w:rPr>
              <w:rFonts w:ascii="Arial" w:hAnsi="Arial" w:cs="Arial"/>
              <w:color w:val="A6A6A6" w:themeColor="background1" w:themeShade="A6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FA26AA">
            <w:rPr>
              <w:rFonts w:ascii="Arial" w:hAnsi="Arial" w:cs="Arial"/>
              <w:noProof/>
              <w:color w:val="A6A6A6" w:themeColor="background1" w:themeShade="A6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2</w:t>
          </w:r>
          <w:r w:rsidRPr="00A910A0">
            <w:rPr>
              <w:rFonts w:ascii="Arial" w:hAnsi="Arial" w:cs="Arial"/>
              <w:noProof/>
              <w:color w:val="A6A6A6" w:themeColor="background1" w:themeShade="A6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tc>
    </w:tr>
  </w:tbl>
  <w:p w:rsidR="00957460" w:rsidRDefault="00576B14">
    <w:r>
      <w:rPr>
        <w:noProof/>
        <w:lang w:val="es-ES" w:eastAsia="es-ES"/>
      </w:rPr>
      <w:drawing>
        <wp:anchor distT="0" distB="0" distL="114300" distR="114300" simplePos="0" relativeHeight="251663872" behindDoc="1" locked="0" layoutInCell="1" allowOverlap="1" wp14:anchorId="6777DAD2" wp14:editId="7C1295E2">
          <wp:simplePos x="0" y="0"/>
          <wp:positionH relativeFrom="column">
            <wp:posOffset>-510014</wp:posOffset>
          </wp:positionH>
          <wp:positionV relativeFrom="paragraph">
            <wp:posOffset>-386715</wp:posOffset>
          </wp:positionV>
          <wp:extent cx="583324" cy="577331"/>
          <wp:effectExtent l="0" t="0" r="7620" b="0"/>
          <wp:wrapNone/>
          <wp:docPr id="18" name="Picture 18" descr="https://3.bp.blogspot.com/-TWwkMm5pSSk/UXVJ_I417qI/AAAAAAAAALw/y_NI7ma0fJM/s1600/BALANZ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3.bp.blogspot.com/-TWwkMm5pSSk/UXVJ_I417qI/AAAAAAAAALw/y_NI7ma0fJM/s1600/BALANZ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324" cy="577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DA" w:rsidRDefault="00C001DA">
    <w:pPr>
      <w:pStyle w:val="Footer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 wp14:anchorId="5EEBCADA" wp14:editId="16D1EA2F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A95" w:rsidRDefault="00C61A95" w:rsidP="006B6475">
      <w:pPr>
        <w:spacing w:after="0" w:line="240" w:lineRule="auto"/>
      </w:pPr>
      <w:r>
        <w:separator/>
      </w:r>
    </w:p>
    <w:p w:rsidR="00C61A95" w:rsidRDefault="00C61A95"/>
    <w:p w:rsidR="00C61A95" w:rsidRDefault="00C61A95"/>
  </w:footnote>
  <w:footnote w:type="continuationSeparator" w:id="0">
    <w:p w:rsidR="00C61A95" w:rsidRDefault="00C61A95" w:rsidP="006B6475">
      <w:pPr>
        <w:spacing w:after="0" w:line="240" w:lineRule="auto"/>
      </w:pPr>
      <w:r>
        <w:continuationSeparator/>
      </w:r>
    </w:p>
    <w:p w:rsidR="00C61A95" w:rsidRDefault="00C61A95"/>
    <w:p w:rsidR="00C61A95" w:rsidRDefault="00C61A9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C001DA" w:rsidP="00AE0282">
          <w:pPr>
            <w:pStyle w:val="Header"/>
            <w:jc w:val="right"/>
            <w:rPr>
              <w:lang w:val="it-IT"/>
            </w:rPr>
          </w:pP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C61A95" w:rsidP="006A5F48">
          <w:pPr>
            <w:pStyle w:val="Header"/>
            <w:jc w:val="right"/>
            <w:rPr>
              <w:color w:val="FFFFFF" w:themeColor="background1"/>
              <w:lang w:val="it-IT"/>
            </w:rPr>
          </w:pPr>
          <w:sdt>
            <w:sdtPr>
              <w:rPr>
                <w:rFonts w:ascii="Arial" w:hAnsi="Arial" w:cs="Arial"/>
                <w:color w:val="0F6FC6" w:themeColor="accent1"/>
                <w:sz w:val="26"/>
                <w:szCs w:val="26"/>
                <w:lang w:val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6102">
                <w:rPr>
                  <w:rFonts w:ascii="Arial" w:hAnsi="Arial" w:cs="Arial"/>
                  <w:color w:val="0F6FC6" w:themeColor="accent1"/>
                  <w:sz w:val="26"/>
                  <w:szCs w:val="26"/>
                  <w:lang w:val="es-ES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EGC</w:t>
              </w:r>
            </w:sdtContent>
          </w:sdt>
        </w:p>
      </w:tc>
    </w:tr>
  </w:tbl>
  <w:p w:rsidR="00C001DA" w:rsidRDefault="00531CAF">
    <w:pPr>
      <w:pStyle w:val="Header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47A58E78" wp14:editId="35577733">
              <wp:simplePos x="0" y="0"/>
              <wp:positionH relativeFrom="column">
                <wp:posOffset>-426720</wp:posOffset>
              </wp:positionH>
              <wp:positionV relativeFrom="paragraph">
                <wp:posOffset>-530860</wp:posOffset>
              </wp:positionV>
              <wp:extent cx="7010400" cy="10189210"/>
              <wp:effectExtent l="0" t="0" r="0" b="254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0400" cy="101892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42E9E8A" id="Rectangle 7" o:spid="_x0000_s1026" style="position:absolute;margin-left:-33.6pt;margin-top:-41.8pt;width:552pt;height:802.3pt;z-index:-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" fillcolor="white [3212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DBF"/>
    <w:multiLevelType w:val="hybridMultilevel"/>
    <w:tmpl w:val="58843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46F16"/>
    <w:multiLevelType w:val="hybridMultilevel"/>
    <w:tmpl w:val="F4145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3052"/>
    <w:rsid w:val="0008465E"/>
    <w:rsid w:val="0008470B"/>
    <w:rsid w:val="000A57D1"/>
    <w:rsid w:val="000A7EB1"/>
    <w:rsid w:val="000C058D"/>
    <w:rsid w:val="000E46A3"/>
    <w:rsid w:val="000F3637"/>
    <w:rsid w:val="001134F2"/>
    <w:rsid w:val="00165CFA"/>
    <w:rsid w:val="001C439E"/>
    <w:rsid w:val="001D0EA8"/>
    <w:rsid w:val="002010B1"/>
    <w:rsid w:val="002040A8"/>
    <w:rsid w:val="00215F5A"/>
    <w:rsid w:val="00217B73"/>
    <w:rsid w:val="002208D9"/>
    <w:rsid w:val="00221232"/>
    <w:rsid w:val="0025094C"/>
    <w:rsid w:val="0027361D"/>
    <w:rsid w:val="0029176E"/>
    <w:rsid w:val="002B4017"/>
    <w:rsid w:val="002D18E2"/>
    <w:rsid w:val="00304073"/>
    <w:rsid w:val="003059E5"/>
    <w:rsid w:val="00306745"/>
    <w:rsid w:val="003318B7"/>
    <w:rsid w:val="00345CB9"/>
    <w:rsid w:val="003A4816"/>
    <w:rsid w:val="003C0585"/>
    <w:rsid w:val="00415CF8"/>
    <w:rsid w:val="00432F7D"/>
    <w:rsid w:val="00447106"/>
    <w:rsid w:val="00487322"/>
    <w:rsid w:val="004A5314"/>
    <w:rsid w:val="004D49A0"/>
    <w:rsid w:val="004F6B8D"/>
    <w:rsid w:val="00501DFE"/>
    <w:rsid w:val="0051585B"/>
    <w:rsid w:val="00531CAF"/>
    <w:rsid w:val="0053624F"/>
    <w:rsid w:val="00546DCC"/>
    <w:rsid w:val="00553954"/>
    <w:rsid w:val="00564ED1"/>
    <w:rsid w:val="00573C8F"/>
    <w:rsid w:val="00576B14"/>
    <w:rsid w:val="005A4047"/>
    <w:rsid w:val="005C6A62"/>
    <w:rsid w:val="005D43A9"/>
    <w:rsid w:val="005E008D"/>
    <w:rsid w:val="005F5700"/>
    <w:rsid w:val="00613AEA"/>
    <w:rsid w:val="00615C25"/>
    <w:rsid w:val="00616025"/>
    <w:rsid w:val="006571B0"/>
    <w:rsid w:val="00657418"/>
    <w:rsid w:val="006703A8"/>
    <w:rsid w:val="006915EC"/>
    <w:rsid w:val="00693F4F"/>
    <w:rsid w:val="006A26C8"/>
    <w:rsid w:val="006A5F48"/>
    <w:rsid w:val="006B4A43"/>
    <w:rsid w:val="006B6475"/>
    <w:rsid w:val="006D29E1"/>
    <w:rsid w:val="006F3571"/>
    <w:rsid w:val="0071514B"/>
    <w:rsid w:val="0072368E"/>
    <w:rsid w:val="00751268"/>
    <w:rsid w:val="007742DF"/>
    <w:rsid w:val="007B638F"/>
    <w:rsid w:val="007B7BBB"/>
    <w:rsid w:val="007D01F7"/>
    <w:rsid w:val="007F27CA"/>
    <w:rsid w:val="00805DE0"/>
    <w:rsid w:val="00816E5B"/>
    <w:rsid w:val="0085060E"/>
    <w:rsid w:val="008554CF"/>
    <w:rsid w:val="0086428F"/>
    <w:rsid w:val="00864FCD"/>
    <w:rsid w:val="00867C8A"/>
    <w:rsid w:val="008773A6"/>
    <w:rsid w:val="00887B31"/>
    <w:rsid w:val="00895AC7"/>
    <w:rsid w:val="008A6151"/>
    <w:rsid w:val="008A6BEB"/>
    <w:rsid w:val="008D12FE"/>
    <w:rsid w:val="008F1CFF"/>
    <w:rsid w:val="008F68CD"/>
    <w:rsid w:val="008F6AB3"/>
    <w:rsid w:val="00911D91"/>
    <w:rsid w:val="00926740"/>
    <w:rsid w:val="00952096"/>
    <w:rsid w:val="00957460"/>
    <w:rsid w:val="00983878"/>
    <w:rsid w:val="00990666"/>
    <w:rsid w:val="009A1770"/>
    <w:rsid w:val="009A69B7"/>
    <w:rsid w:val="009A7A8B"/>
    <w:rsid w:val="009B42D2"/>
    <w:rsid w:val="009F350A"/>
    <w:rsid w:val="00A00782"/>
    <w:rsid w:val="00A01A40"/>
    <w:rsid w:val="00A06702"/>
    <w:rsid w:val="00A11AC5"/>
    <w:rsid w:val="00A268AA"/>
    <w:rsid w:val="00A31053"/>
    <w:rsid w:val="00A40FB8"/>
    <w:rsid w:val="00A42F53"/>
    <w:rsid w:val="00A44581"/>
    <w:rsid w:val="00A52095"/>
    <w:rsid w:val="00A74518"/>
    <w:rsid w:val="00A8046A"/>
    <w:rsid w:val="00A910A0"/>
    <w:rsid w:val="00AB4BE4"/>
    <w:rsid w:val="00AC65EB"/>
    <w:rsid w:val="00AE0282"/>
    <w:rsid w:val="00B04025"/>
    <w:rsid w:val="00B2163C"/>
    <w:rsid w:val="00B24233"/>
    <w:rsid w:val="00B3035C"/>
    <w:rsid w:val="00B35300"/>
    <w:rsid w:val="00B636DE"/>
    <w:rsid w:val="00B654C6"/>
    <w:rsid w:val="00BA33D1"/>
    <w:rsid w:val="00BD1BDC"/>
    <w:rsid w:val="00BD1CC5"/>
    <w:rsid w:val="00BE6AA2"/>
    <w:rsid w:val="00BF4B6A"/>
    <w:rsid w:val="00C001DA"/>
    <w:rsid w:val="00C00C8E"/>
    <w:rsid w:val="00C03B59"/>
    <w:rsid w:val="00C050E5"/>
    <w:rsid w:val="00C32F0E"/>
    <w:rsid w:val="00C37DF7"/>
    <w:rsid w:val="00C54020"/>
    <w:rsid w:val="00C61A95"/>
    <w:rsid w:val="00C926AF"/>
    <w:rsid w:val="00C92C5D"/>
    <w:rsid w:val="00CB560F"/>
    <w:rsid w:val="00CD341B"/>
    <w:rsid w:val="00CD5596"/>
    <w:rsid w:val="00CE1C5C"/>
    <w:rsid w:val="00CE4B7E"/>
    <w:rsid w:val="00CF6102"/>
    <w:rsid w:val="00D13455"/>
    <w:rsid w:val="00D42E04"/>
    <w:rsid w:val="00D510B0"/>
    <w:rsid w:val="00D564EE"/>
    <w:rsid w:val="00D81C04"/>
    <w:rsid w:val="00D9420E"/>
    <w:rsid w:val="00DE27EF"/>
    <w:rsid w:val="00DE59A5"/>
    <w:rsid w:val="00DF2054"/>
    <w:rsid w:val="00E10E0F"/>
    <w:rsid w:val="00E432E9"/>
    <w:rsid w:val="00E65350"/>
    <w:rsid w:val="00E725A3"/>
    <w:rsid w:val="00E9533F"/>
    <w:rsid w:val="00EA1C24"/>
    <w:rsid w:val="00EC3367"/>
    <w:rsid w:val="00ED113E"/>
    <w:rsid w:val="00F00BD6"/>
    <w:rsid w:val="00F23F7E"/>
    <w:rsid w:val="00F45ED1"/>
    <w:rsid w:val="00F4776B"/>
    <w:rsid w:val="00F73A60"/>
    <w:rsid w:val="00F873AA"/>
    <w:rsid w:val="00F92123"/>
    <w:rsid w:val="00F92E05"/>
    <w:rsid w:val="00FA26AA"/>
    <w:rsid w:val="00FA2996"/>
    <w:rsid w:val="00FA397F"/>
    <w:rsid w:val="00FD42F0"/>
    <w:rsid w:val="00FF7156"/>
    <w:rsid w:val="00FF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03508A-A4C6-43EB-B05E-35921175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7CA"/>
  </w:style>
  <w:style w:type="paragraph" w:styleId="Heading1">
    <w:name w:val="heading 1"/>
    <w:basedOn w:val="Normal"/>
    <w:next w:val="Normal"/>
    <w:link w:val="Heading1Char"/>
    <w:uiPriority w:val="9"/>
    <w:qFormat/>
    <w:rsid w:val="00EC3367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367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7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7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7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7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7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7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7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75"/>
  </w:style>
  <w:style w:type="paragraph" w:styleId="Footer">
    <w:name w:val="footer"/>
    <w:basedOn w:val="Normal"/>
    <w:link w:val="FooterCh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75"/>
  </w:style>
  <w:style w:type="table" w:styleId="TableGrid">
    <w:name w:val="Table Grid"/>
    <w:basedOn w:val="Table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3367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336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27CA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7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yperlink">
    <w:name w:val="Hyperlink"/>
    <w:basedOn w:val="DefaultParagraphFont"/>
    <w:uiPriority w:val="99"/>
    <w:unhideWhenUsed/>
    <w:rsid w:val="006B6475"/>
    <w:rPr>
      <w:color w:val="F491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13AE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F27CA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27CA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7CA"/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7CA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7CA"/>
    <w:rPr>
      <w:color w:val="17406D" w:themeColor="text2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F27CA"/>
    <w:rPr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7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7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7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7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7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7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7F27CA"/>
    <w:rPr>
      <w:b/>
      <w:bCs/>
    </w:rPr>
  </w:style>
  <w:style w:type="character" w:styleId="Emphasis">
    <w:name w:val="Emphasis"/>
    <w:basedOn w:val="DefaultParagraphFont"/>
    <w:uiPriority w:val="20"/>
    <w:qFormat/>
    <w:rsid w:val="007F27CA"/>
    <w:rPr>
      <w:i/>
      <w:iCs/>
      <w:color w:val="000000" w:themeColor="text1"/>
    </w:rPr>
  </w:style>
  <w:style w:type="paragraph" w:styleId="NoSpacing">
    <w:name w:val="No Spacing"/>
    <w:uiPriority w:val="1"/>
    <w:qFormat/>
    <w:rsid w:val="007F27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27CA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27CA"/>
    <w:rPr>
      <w:i/>
      <w:iCs/>
      <w:color w:val="089B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7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7CA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27C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F27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27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27CA"/>
    <w:rPr>
      <w:b/>
      <w:bCs/>
      <w:caps w:val="0"/>
      <w:smallCaps/>
      <w:spacing w:val="0"/>
    </w:rPr>
  </w:style>
  <w:style w:type="table" w:styleId="LightShading-Accent1">
    <w:name w:val="Light Shading Accent 1"/>
    <w:basedOn w:val="TableNormal"/>
    <w:uiPriority w:val="60"/>
    <w:rsid w:val="00415CF8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15C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42F0"/>
    <w:pPr>
      <w:spacing w:before="100" w:beforeAutospacing="1" w:after="100" w:afterAutospacing="1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dd/MM/aaaa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B9821-D7C1-427D-AEDC-17B76BD4B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3</TotalTime>
  <Pages>3</Pages>
  <Words>176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PGPI</vt:lpstr>
      <vt:lpstr>PGPI</vt:lpstr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EGC</dc:title>
  <dc:subject>Acta de reunión</dc:subject>
  <dc:creator>Grupo 21</dc:creator>
  <cp:lastModifiedBy>Shelu-s</cp:lastModifiedBy>
  <cp:revision>3</cp:revision>
  <dcterms:created xsi:type="dcterms:W3CDTF">2017-12-19T08:22:00Z</dcterms:created>
  <dcterms:modified xsi:type="dcterms:W3CDTF">2017-12-19T08:24:00Z</dcterms:modified>
</cp:coreProperties>
</file>